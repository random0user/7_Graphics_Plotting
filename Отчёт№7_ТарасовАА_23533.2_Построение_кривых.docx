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11" w:rsidRPr="00E01ACB" w:rsidRDefault="00427911" w:rsidP="00427911">
      <w:pPr>
        <w:widowControl w:val="0"/>
        <w:autoSpaceDE w:val="0"/>
        <w:autoSpaceDN w:val="0"/>
        <w:spacing w:after="0" w:line="240" w:lineRule="auto"/>
        <w:jc w:val="left"/>
        <w:rPr>
          <w:rFonts w:ascii="PT Sans" w:eastAsia="PT Sans" w:hAnsi="PT Sans" w:cs="PT Sans"/>
          <w:sz w:val="2"/>
          <w:szCs w:val="2"/>
          <w:lang w:bidi="ru-RU"/>
        </w:rPr>
      </w:pPr>
      <w:bookmarkStart w:id="0" w:name="_GoBack"/>
      <w:r w:rsidRPr="00E01ACB">
        <w:rPr>
          <w:rFonts w:ascii="PT Sans" w:eastAsia="PT Sans" w:hAnsi="PT Sans" w:cs="PT Sans"/>
          <w:noProof/>
          <w:sz w:val="22"/>
        </w:rPr>
        <w:drawing>
          <wp:anchor distT="0" distB="0" distL="0" distR="0" simplePos="0" relativeHeight="251659264" behindDoc="1" locked="0" layoutInCell="1" allowOverlap="1" wp14:anchorId="76A5F0E5" wp14:editId="57176A04">
            <wp:simplePos x="0" y="0"/>
            <wp:positionH relativeFrom="page">
              <wp:posOffset>745919</wp:posOffset>
            </wp:positionH>
            <wp:positionV relativeFrom="page">
              <wp:posOffset>720099</wp:posOffset>
            </wp:positionV>
            <wp:extent cx="955706" cy="87751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706" cy="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03BBC0" wp14:editId="3846AC69">
                <wp:simplePos x="0" y="0"/>
                <wp:positionH relativeFrom="page">
                  <wp:posOffset>710565</wp:posOffset>
                </wp:positionH>
                <wp:positionV relativeFrom="page">
                  <wp:posOffset>5012055</wp:posOffset>
                </wp:positionV>
                <wp:extent cx="3383915" cy="222885"/>
                <wp:effectExtent l="0" t="1905" r="1270" b="381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  <w:lang w:val="en-U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по дисциплине Практикум по программированию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3BBC0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55.95pt;margin-top:394.65pt;width:266.45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FxwIAALEFAAAOAAAAZHJzL2Uyb0RvYy54bWysVEtu2zAQ3RfoHQjuFX0sO5IQOUgsqyiQ&#10;foC0B6AlyiIqkSpJW06LLrrvFXqHLrrorldwbtQhZTtOggJFWy2IETl8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  <w:lang w:val="en-US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по дисциплине Практикум по программированию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51150F" wp14:editId="63A19CEA">
                <wp:simplePos x="0" y="0"/>
                <wp:positionH relativeFrom="page">
                  <wp:posOffset>719455</wp:posOffset>
                </wp:positionH>
                <wp:positionV relativeFrom="page">
                  <wp:posOffset>5774055</wp:posOffset>
                </wp:positionV>
                <wp:extent cx="1240790" cy="1021080"/>
                <wp:effectExtent l="0" t="1905" r="190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 w:line="374" w:lineRule="auto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Выполнил студент группы 23533/2</w:t>
                            </w:r>
                          </w:p>
                          <w:p w:rsidR="00427911" w:rsidRPr="0093094A" w:rsidRDefault="00427911" w:rsidP="00427911">
                            <w:pPr>
                              <w:spacing w:line="294" w:lineRule="exact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Руководитель</w:t>
                            </w:r>
                          </w:p>
                          <w:p w:rsidR="00427911" w:rsidRPr="0093094A" w:rsidRDefault="00427911" w:rsidP="00427911">
                            <w:pPr>
                              <w:spacing w:line="304" w:lineRule="exact"/>
                              <w:ind w:left="4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1150F" id="Надпись 27" o:spid="_x0000_s1027" type="#_x0000_t202" style="position:absolute;margin-left:56.65pt;margin-top:454.65pt;width:97.7pt;height:80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 w:line="374" w:lineRule="auto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Выполнил студент группы 23533/2</w:t>
                      </w:r>
                    </w:p>
                    <w:p w:rsidR="00427911" w:rsidRPr="0093094A" w:rsidRDefault="00427911" w:rsidP="00427911">
                      <w:pPr>
                        <w:spacing w:line="294" w:lineRule="exact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Руководитель</w:t>
                      </w:r>
                    </w:p>
                    <w:p w:rsidR="00427911" w:rsidRPr="0093094A" w:rsidRDefault="00427911" w:rsidP="00427911">
                      <w:pPr>
                        <w:spacing w:line="304" w:lineRule="exact"/>
                        <w:ind w:left="4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ассистент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0DAD40" wp14:editId="09BC4DD7">
                <wp:simplePos x="0" y="0"/>
                <wp:positionH relativeFrom="page">
                  <wp:posOffset>5052695</wp:posOffset>
                </wp:positionH>
                <wp:positionV relativeFrom="page">
                  <wp:posOffset>6573520</wp:posOffset>
                </wp:positionV>
                <wp:extent cx="1268095" cy="239395"/>
                <wp:effectExtent l="4445" t="1270" r="381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В.Э. Ковалевский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DAD40" id="Надпись 25" o:spid="_x0000_s1028" type="#_x0000_t202" style="position:absolute;margin-left:397.85pt;margin-top:517.6pt;width:99.85pt;height:1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OPyAIAALg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В.Э. Ковалевский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27911" w:rsidRPr="00E01ACB" w:rsidRDefault="00427911" w:rsidP="00427911">
      <w:pPr>
        <w:ind w:firstLine="709"/>
        <w:jc w:val="left"/>
        <w:rPr>
          <w:rFonts w:ascii="PT Sans" w:hAnsi="PT Sans"/>
          <w:sz w:val="40"/>
        </w:rPr>
      </w:pP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CF2086" wp14:editId="391F86BA">
                <wp:simplePos x="0" y="0"/>
                <wp:positionH relativeFrom="page">
                  <wp:posOffset>2148840</wp:posOffset>
                </wp:positionH>
                <wp:positionV relativeFrom="page">
                  <wp:posOffset>747766</wp:posOffset>
                </wp:positionV>
                <wp:extent cx="5044440" cy="902525"/>
                <wp:effectExtent l="0" t="0" r="3810" b="1206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90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Default="00427911" w:rsidP="00427911">
                            <w:pPr>
                              <w:pStyle w:val="af"/>
                              <w:spacing w:before="19" w:line="240" w:lineRule="auto"/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</w:pPr>
                            <w:r w:rsidRPr="00E01ACB"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  <w:t xml:space="preserve">ФГАОУ ВО «Санкт-Петербургский политехнический университет Петра Великого» </w:t>
                            </w:r>
                          </w:p>
                          <w:p w:rsidR="00427911" w:rsidRPr="00E01ACB" w:rsidRDefault="00427911" w:rsidP="00427911">
                            <w:pPr>
                              <w:pStyle w:val="af"/>
                              <w:spacing w:before="19" w:line="240" w:lineRule="auto"/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</w:pPr>
                            <w:r w:rsidRPr="00E01ACB"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  <w:t>Институт компьютерных наук и технологий</w:t>
                            </w:r>
                          </w:p>
                          <w:p w:rsidR="00427911" w:rsidRPr="00E01ACB" w:rsidRDefault="00427911" w:rsidP="00427911">
                            <w:pPr>
                              <w:pStyle w:val="af"/>
                              <w:spacing w:line="240" w:lineRule="auto"/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</w:pPr>
                            <w:r w:rsidRPr="00E01ACB">
                              <w:rPr>
                                <w:rFonts w:ascii="PT Sans" w:hAnsi="PT Sans"/>
                                <w:sz w:val="20"/>
                                <w:szCs w:val="20"/>
                              </w:rPr>
                              <w:t>Высшая школа киберфизических систем и 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F2086" id="Надпись 29" o:spid="_x0000_s1029" type="#_x0000_t202" style="position:absolute;left:0;text-align:left;margin-left:169.2pt;margin-top:58.9pt;width:397.2pt;height: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DTyAIAALg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" filled="f" stroked="f">
                <v:textbox inset="0,0,0,0">
                  <w:txbxContent>
                    <w:p w:rsidR="00427911" w:rsidRDefault="00427911" w:rsidP="00427911">
                      <w:pPr>
                        <w:pStyle w:val="af"/>
                        <w:spacing w:before="19" w:line="240" w:lineRule="auto"/>
                        <w:rPr>
                          <w:rFonts w:ascii="PT Sans" w:hAnsi="PT Sans"/>
                          <w:sz w:val="20"/>
                          <w:szCs w:val="20"/>
                        </w:rPr>
                      </w:pPr>
                      <w:r w:rsidRPr="00E01ACB">
                        <w:rPr>
                          <w:rFonts w:ascii="PT Sans" w:hAnsi="PT Sans"/>
                          <w:sz w:val="20"/>
                          <w:szCs w:val="20"/>
                        </w:rPr>
                        <w:t xml:space="preserve">ФГАОУ ВО «Санкт-Петербургский политехнический университет Петра Великого» </w:t>
                      </w:r>
                    </w:p>
                    <w:p w:rsidR="00427911" w:rsidRPr="00E01ACB" w:rsidRDefault="00427911" w:rsidP="00427911">
                      <w:pPr>
                        <w:pStyle w:val="af"/>
                        <w:spacing w:before="19" w:line="240" w:lineRule="auto"/>
                        <w:rPr>
                          <w:rFonts w:ascii="PT Sans" w:hAnsi="PT Sans"/>
                          <w:sz w:val="20"/>
                          <w:szCs w:val="20"/>
                        </w:rPr>
                      </w:pPr>
                      <w:r w:rsidRPr="00E01ACB">
                        <w:rPr>
                          <w:rFonts w:ascii="PT Sans" w:hAnsi="PT Sans"/>
                          <w:sz w:val="20"/>
                          <w:szCs w:val="20"/>
                        </w:rPr>
                        <w:t>Институт компьютерных наук и технологий</w:t>
                      </w:r>
                    </w:p>
                    <w:p w:rsidR="00427911" w:rsidRPr="00E01ACB" w:rsidRDefault="00427911" w:rsidP="00427911">
                      <w:pPr>
                        <w:pStyle w:val="af"/>
                        <w:spacing w:line="240" w:lineRule="auto"/>
                        <w:rPr>
                          <w:rFonts w:ascii="PT Sans" w:hAnsi="PT Sans"/>
                          <w:sz w:val="20"/>
                          <w:szCs w:val="20"/>
                        </w:rPr>
                      </w:pPr>
                      <w:r w:rsidRPr="00E01ACB">
                        <w:rPr>
                          <w:rFonts w:ascii="PT Sans" w:hAnsi="PT Sans"/>
                          <w:sz w:val="20"/>
                          <w:szCs w:val="20"/>
                        </w:rPr>
                        <w:t>Высшая школа киберфизических систем и управления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4B7CAB" wp14:editId="4FFA6631">
                <wp:simplePos x="0" y="0"/>
                <wp:positionH relativeFrom="page">
                  <wp:posOffset>3402419</wp:posOffset>
                </wp:positionH>
                <wp:positionV relativeFrom="page">
                  <wp:posOffset>9537405</wp:posOffset>
                </wp:positionV>
                <wp:extent cx="1148080" cy="595423"/>
                <wp:effectExtent l="0" t="0" r="13970" b="1460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/>
                              <w:ind w:left="642" w:hanging="623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B7CAB" id="Надпись 23" o:spid="_x0000_s1030" type="#_x0000_t202" style="position:absolute;left:0;text-align:left;margin-left:267.9pt;margin-top:751pt;width:90.4pt;height:4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r1yg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/>
                        <w:ind w:left="642" w:hanging="623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Санкт-Петербург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2F36DF" wp14:editId="3258F762">
                <wp:simplePos x="0" y="0"/>
                <wp:positionH relativeFrom="margin">
                  <wp:align>right</wp:align>
                </wp:positionH>
                <wp:positionV relativeFrom="page">
                  <wp:posOffset>6998158</wp:posOffset>
                </wp:positionV>
                <wp:extent cx="755015" cy="222885"/>
                <wp:effectExtent l="0" t="0" r="6985" b="571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30.05.2019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36DF" id="Надпись 24" o:spid="_x0000_s1031" type="#_x0000_t202" style="position:absolute;left:0;text-align:left;margin-left:8.25pt;margin-top:551.05pt;width:59.45pt;height:17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sRyQIAALc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30.05.2019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17336F" wp14:editId="071CF215">
                <wp:simplePos x="0" y="0"/>
                <wp:positionH relativeFrom="page">
                  <wp:posOffset>5047012</wp:posOffset>
                </wp:positionH>
                <wp:positionV relativeFrom="page">
                  <wp:posOffset>5783283</wp:posOffset>
                </wp:positionV>
                <wp:extent cx="1282535" cy="356260"/>
                <wp:effectExtent l="0" t="0" r="13335" b="571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А.А. Тарасов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7336F" id="Надпись 26" o:spid="_x0000_s1032" type="#_x0000_t202" style="position:absolute;left:0;text-align:left;margin-left:397.4pt;margin-top:455.4pt;width:101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А.А. Тарасов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7FD16A" wp14:editId="4E91BBC7">
                <wp:simplePos x="0" y="0"/>
                <wp:positionH relativeFrom="page">
                  <wp:posOffset>736270</wp:posOffset>
                </wp:positionH>
                <wp:positionV relativeFrom="page">
                  <wp:posOffset>4168239</wp:posOffset>
                </wp:positionV>
                <wp:extent cx="4025735" cy="760021"/>
                <wp:effectExtent l="0" t="0" r="13335" b="254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735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911" w:rsidRPr="0093094A" w:rsidRDefault="00427911" w:rsidP="00427911">
                            <w:pPr>
                              <w:spacing w:before="38"/>
                              <w:ind w:left="20"/>
                              <w:rPr>
                                <w:rFonts w:ascii="PT Sans" w:hAnsi="PT San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Отчет по лабораторной</w:t>
                            </w:r>
                            <w:r w:rsidRPr="0093094A">
                              <w:rPr>
                                <w:rFonts w:ascii="PT Sans" w:hAnsi="PT Sans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работе</w:t>
                            </w:r>
                          </w:p>
                          <w:p w:rsidR="00427911" w:rsidRPr="00E01ACB" w:rsidRDefault="00427911" w:rsidP="00427911">
                            <w:pPr>
                              <w:spacing w:before="167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>
                              <w:rPr>
                                <w:rFonts w:ascii="PT Sans" w:hAnsi="PT Sans"/>
                                <w:sz w:val="26"/>
                              </w:rPr>
                              <w:t>Графика. Построение кривых</w:t>
                            </w:r>
                            <w:r>
                              <w:rPr>
                                <w:rFonts w:ascii="PT Sans" w:hAnsi="PT Sans"/>
                                <w:sz w:val="26"/>
                              </w:rPr>
                              <w:t>.</w:t>
                            </w:r>
                          </w:p>
                          <w:p w:rsidR="00427911" w:rsidRDefault="00427911" w:rsidP="0042791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FD16A" id="Надпись 30" o:spid="_x0000_s1033" type="#_x0000_t202" style="position:absolute;left:0;text-align:left;margin-left:57.95pt;margin-top:328.2pt;width:317pt;height:5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/L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BTKw0kDPdp9233f/dj92v28+3L3FYECqtS1Kgbj6xbM9fZSbKHbNmPVXon8&#10;g0JczCvCV/RCStFVlBQQpW9euvee9jjKgCy7V6IAb2SthQXalrIxJYSiIECHcG4OHaJbjXK4DL1g&#10;NDkdYZSDbjL2vKB3Qe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" filled="f" stroked="f">
                <v:textbox inset="0,0,0,0">
                  <w:txbxContent>
                    <w:p w:rsidR="00427911" w:rsidRPr="0093094A" w:rsidRDefault="00427911" w:rsidP="00427911">
                      <w:pPr>
                        <w:spacing w:before="38"/>
                        <w:ind w:left="20"/>
                        <w:rPr>
                          <w:rFonts w:ascii="PT Sans" w:hAnsi="PT Sans"/>
                        </w:rPr>
                      </w:pPr>
                      <w:r w:rsidRPr="0093094A">
                        <w:rPr>
                          <w:rFonts w:ascii="PT Sans" w:hAnsi="PT Sans"/>
                          <w:w w:val="120"/>
                        </w:rPr>
                        <w:t>Отчет по лабораторной</w:t>
                      </w:r>
                      <w:r w:rsidRPr="0093094A">
                        <w:rPr>
                          <w:rFonts w:ascii="PT Sans" w:hAnsi="PT Sans"/>
                          <w:spacing w:val="-21"/>
                          <w:w w:val="120"/>
                        </w:rPr>
                        <w:t xml:space="preserve"> </w:t>
                      </w:r>
                      <w:r w:rsidRPr="0093094A">
                        <w:rPr>
                          <w:rFonts w:ascii="PT Sans" w:hAnsi="PT Sans"/>
                          <w:w w:val="120"/>
                        </w:rPr>
                        <w:t>работе</w:t>
                      </w:r>
                    </w:p>
                    <w:p w:rsidR="00427911" w:rsidRPr="00E01ACB" w:rsidRDefault="00427911" w:rsidP="00427911">
                      <w:pPr>
                        <w:spacing w:before="167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>
                        <w:rPr>
                          <w:rFonts w:ascii="PT Sans" w:hAnsi="PT Sans"/>
                          <w:sz w:val="26"/>
                        </w:rPr>
                        <w:t>Графика. Построение кривых</w:t>
                      </w:r>
                      <w:r>
                        <w:rPr>
                          <w:rFonts w:ascii="PT Sans" w:hAnsi="PT Sans"/>
                          <w:sz w:val="26"/>
                        </w:rPr>
                        <w:t>.</w:t>
                      </w:r>
                    </w:p>
                    <w:p w:rsidR="00427911" w:rsidRDefault="00427911" w:rsidP="00427911"/>
                  </w:txbxContent>
                </v:textbox>
                <w10:wrap anchorx="page" anchory="page"/>
              </v:shape>
            </w:pict>
          </mc:Fallback>
        </mc:AlternateContent>
      </w:r>
      <w:r w:rsidRPr="00E01ACB">
        <w:rPr>
          <w:rFonts w:ascii="PT Sans" w:hAnsi="PT Sans"/>
          <w:sz w:val="40"/>
        </w:rPr>
        <w:br w:type="page"/>
      </w:r>
    </w:p>
    <w:bookmarkEnd w:id="0"/>
    <w:p w:rsidR="00D36A99" w:rsidRDefault="00877D5D" w:rsidP="00877D5D">
      <w:pPr>
        <w:pStyle w:val="1"/>
      </w:pPr>
      <w:r>
        <w:lastRenderedPageBreak/>
        <w:t>Построение кривых</w:t>
      </w:r>
    </w:p>
    <w:p w:rsidR="00877D5D" w:rsidRDefault="00335C19" w:rsidP="00877D5D">
      <w:r>
        <w:t xml:space="preserve">На практике часто стоит задача построения кривых или каких-то графиков функций (что принципиально одно и то же). Для построения графиков удобно использовать библиотеку </w:t>
      </w:r>
      <w:r>
        <w:rPr>
          <w:lang w:val="en-US"/>
        </w:rPr>
        <w:t>ZedGraph</w:t>
      </w:r>
      <w:r w:rsidRPr="00335C19">
        <w:t xml:space="preserve"> </w:t>
      </w:r>
      <w:r>
        <w:t xml:space="preserve">на платформе </w:t>
      </w:r>
      <w:r w:rsidRPr="00335C19">
        <w:t>.</w:t>
      </w:r>
      <w:r>
        <w:rPr>
          <w:lang w:val="en-US"/>
        </w:rPr>
        <w:t>NET</w:t>
      </w:r>
      <w:r w:rsidRPr="00335C19">
        <w:t xml:space="preserve"> </w:t>
      </w:r>
      <w:r>
        <w:rPr>
          <w:lang w:val="en-US"/>
        </w:rPr>
        <w:t>Framework</w:t>
      </w:r>
      <w:r w:rsidRPr="00335C19">
        <w:t>.</w:t>
      </w:r>
      <w:r w:rsidR="006635CE">
        <w:t xml:space="preserve"> Приведённый ниже код написан на языке С#, по синтаксису очень похожий на С++. </w:t>
      </w:r>
    </w:p>
    <w:p w:rsidR="002C2D36" w:rsidRDefault="002C2D36" w:rsidP="00877D5D">
      <w:r>
        <w:t xml:space="preserve">Задача – построить график заданной функции на заданном промежутке, </w:t>
      </w:r>
      <w:r w:rsidR="00556A4C">
        <w:t>вычислить определённый интеграл на нём же квадратурной формулой Гаусса. Построить график аппроксимирующего функцию интерполяционного полинома.</w:t>
      </w:r>
      <w:r w:rsidR="00826A7A">
        <w:t xml:space="preserve"> </w:t>
      </w:r>
    </w:p>
    <w:p w:rsidR="00826A7A" w:rsidRPr="000C5854" w:rsidRDefault="00826A7A" w:rsidP="00877D5D">
      <w:r>
        <w:t>Основной</w:t>
      </w:r>
      <w:r w:rsidRPr="000C5854">
        <w:t xml:space="preserve"> </w:t>
      </w:r>
      <w:r>
        <w:t>код</w:t>
      </w:r>
      <w:r w:rsidRPr="000C5854">
        <w:t>:</w:t>
      </w:r>
    </w:p>
    <w:p w:rsidR="00826A7A" w:rsidRPr="000C5854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plot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IntegralList.Clear();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GraphPane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pane = zedGraphControl1.GraphPane;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pane.XAxis.Scale.MinAuto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pane.XAxis.Scale.MaxAuto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pane.YAxis.Scale.MinAuto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pane.YAxis.Scale.MaxAuto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pane.CurveList.Clear();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zedGraphControl1.AxisChange();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zedGraphControl1.Invalidate();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(Nodes_2.Checked)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NodesQuantity = 2;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(Nodes_3.Checked)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NodesQuantity = 3;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(Nodes_4.Checked)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NodesQuantity = 4;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(Datafile);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FileData = IN.ReadToEnd();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IN.Close();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OrderData = FileData.Split(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0;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OrderData.Length - 1; i += 2)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n++;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IntegralList.Add(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.Parse(OrderData[i]),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.Parse(OrderData[i + 1]));</w:t>
      </w:r>
    </w:p>
    <w:p w:rsid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2)</w:t>
      </w:r>
    </w:p>
    <w:p w:rsid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"Степень интерполяции должна быть меньше количества точек."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A7A" w:rsidRPr="00826A7A" w:rsidRDefault="00826A7A" w:rsidP="00D346AF">
      <w:pPr>
        <w:rPr>
          <w:rFonts w:eastAsiaTheme="minorHAnsi"/>
          <w:lang w:val="en-US" w:eastAsia="en-US"/>
        </w:rPr>
      </w:pPr>
      <w:r w:rsidRPr="00826A7A">
        <w:rPr>
          <w:rFonts w:eastAsiaTheme="minorHAnsi"/>
          <w:lang w:val="en-US" w:eastAsia="en-US"/>
        </w:rPr>
        <w:t xml:space="preserve">                    </w:t>
      </w:r>
      <w:r w:rsidRPr="00826A7A">
        <w:rPr>
          <w:rFonts w:eastAsiaTheme="minorHAnsi"/>
          <w:color w:val="0000FF"/>
          <w:lang w:val="en-US" w:eastAsia="en-US"/>
        </w:rPr>
        <w:t>if</w:t>
      </w:r>
      <w:r w:rsidRPr="00826A7A">
        <w:rPr>
          <w:rFonts w:eastAsiaTheme="minorHAnsi"/>
          <w:lang w:val="en-US" w:eastAsia="en-US"/>
        </w:rPr>
        <w:t xml:space="preserve"> (IntegralList[i].X == IntegralList[j].X &amp;&amp; IntegralList[i].Y != IntegralList[j].Y)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ApplicationException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Зависимость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многозначна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IntegralList.TrimExcess();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IntegralList.Sort();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Plot_Lagrange(NodesQuantity, IntegralList, pane);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LineItem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curve1 = pane.AddCurve(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"y(x)"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IntegralList,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.Black,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.None);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curve1.Line.Width = 3;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curve1.Line.Fill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ZedGraph.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Fill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.CadetBlue,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.Blue,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.LightSkyBlue, 0);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pane.XAxis.Scale.Min = IntegralList[0].X;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pane.XAxis.Scale.Max = IntegralList[IntegralList.Count - 1].X;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pane.XAxis.Scale.BaseTic = IntegralList[0].X;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zedGraphControl1.AxisChange();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zedGraphControl1.Invalidate();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RightBorder = IntegralList[IntegralList.Count - 1].X;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LeftBorder = IntegralList[0].X;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 = 0.001, Iold = 0, Inew = 0;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826A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textBox1.Text = string.Format((0).ToString());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Iold = Integrate(NodesQuantity, LeftBorder, RightBorder);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IntervalLength =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.Abs(RightBorder - LeftBorder);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512; i+=2)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Inew = 0;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.Abs(IntervalLength / i);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Inew += Integrate(NodesQuantity, LeftBorder+j*step, LeftBorder + (1+j)*step);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.Abs((Inew - Iold) / Inew) &lt; epsilon)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Inew = Iold;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textBox1.Text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.Format(((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 / 2).ToString());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Iold = Inew;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//IntegralValueText.Text = string.Format("{0:F6}", IntegralCalculate(IntegralList, AmountOfNodes));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//IntegralValueText.Text = string.Format("{0:F6}", IntegralCircle(IntegralList, AmountOfNodes, LeftBorder, RightBorder));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//IntegralValueText.Text = string.Format("{0:F6}", IntegralCalculate(LagrList,4));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IntegralValueText.Text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"{0:F6}"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,Iold);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FileLoadException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найдён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FormatException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файле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ea)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A7A" w:rsidRP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.Show(ea.Message, 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A7A" w:rsidRDefault="00826A7A" w:rsidP="00826A7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A7A" w:rsidRDefault="00826A7A" w:rsidP="00826A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A7A" w:rsidRDefault="00826A7A" w:rsidP="00826A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A7A" w:rsidRDefault="00826A7A" w:rsidP="00826A7A">
      <w:r>
        <w:t xml:space="preserve">Выше представлена функция обработки события нажатия на определённую кнопку. При нажатии на кнопку строятся графики аппроксимирующего полинома и график исходной функции </w:t>
      </w:r>
      <w:r w:rsidRPr="00826A7A">
        <w:t>y = exp(-x) * sin(x) * x + x</w:t>
      </w:r>
      <w:r>
        <w:t>. Для 2х узлов Гаусса строится полином 3 степени, для 3х – 5й, для 4 – 7й. Интерполяционные узлы полинома равноудалены, полином построен методом Лагранжа.</w:t>
      </w:r>
    </w:p>
    <w:p w:rsidR="007644C7" w:rsidRPr="00DF6B50" w:rsidRDefault="007644C7" w:rsidP="00DF6B5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Сначала объявляется объект, представляющий собой координатную плоскость.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GraphPane</w:t>
      </w:r>
      <w:r w:rsidRPr="00DF6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pane</w:t>
      </w:r>
      <w:r w:rsidRPr="00DF6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zedGraphControl</w:t>
      </w:r>
      <w:r w:rsidRPr="00DF6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GraphPane</w:t>
      </w:r>
      <w:r w:rsidRPr="00DF6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A7A" w:rsidRDefault="00DF6B50" w:rsidP="00DF6B50">
      <w:r>
        <w:t>Затем настраиваются масштабирование по оси и считываются из файла данные точек, по которым будет построен график функции в список точек. Точки были вычислены и записаны в файл заранее.</w:t>
      </w:r>
    </w:p>
    <w:p w:rsidR="00DF6B50" w:rsidRPr="000C5854" w:rsidRDefault="00DF6B50" w:rsidP="00DF6B50">
      <w:pPr>
        <w:rPr>
          <w:lang w:val="en-US"/>
        </w:rPr>
      </w:pPr>
      <w:r>
        <w:t>После этого строится уже сам график функции, пространство под ним заливается синим цветом. Настроена</w:t>
      </w:r>
      <w:r w:rsidRPr="000C5854">
        <w:rPr>
          <w:lang w:val="en-US"/>
        </w:rPr>
        <w:t xml:space="preserve"> </w:t>
      </w:r>
      <w:r>
        <w:t>толщина</w:t>
      </w:r>
      <w:r w:rsidRPr="000C5854">
        <w:rPr>
          <w:lang w:val="en-US"/>
        </w:rPr>
        <w:t xml:space="preserve"> </w:t>
      </w:r>
      <w:r>
        <w:t>кривой</w:t>
      </w:r>
      <w:r w:rsidRPr="000C5854">
        <w:rPr>
          <w:lang w:val="en-US"/>
        </w:rPr>
        <w:t>.</w:t>
      </w:r>
    </w:p>
    <w:p w:rsidR="00DF6B50" w:rsidRPr="00826A7A" w:rsidRDefault="00DF6B50" w:rsidP="00DF6B5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LineItem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curve1 = pane.AddCurve(</w:t>
      </w:r>
      <w:r w:rsidRPr="00826A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"y(x)"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IntegralList,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.Black,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.None);</w:t>
      </w:r>
    </w:p>
    <w:p w:rsidR="00DF6B50" w:rsidRPr="00826A7A" w:rsidRDefault="00DF6B50" w:rsidP="00DF6B5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curve1.Line.Width = 3;</w:t>
      </w:r>
    </w:p>
    <w:p w:rsidR="00DF6B50" w:rsidRPr="00826A7A" w:rsidRDefault="00DF6B50" w:rsidP="00DF6B5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curve1.Line.Fill = </w:t>
      </w:r>
      <w:r w:rsidRPr="00826A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ZedGraph.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Fill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.CadetBlue,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.Blue, </w:t>
      </w:r>
      <w:r w:rsidRPr="00826A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.LightSkyBlue, 0);</w:t>
      </w:r>
    </w:p>
    <w:p w:rsidR="00DF6B50" w:rsidRDefault="00DF6B50" w:rsidP="00DF6B50">
      <w:pPr>
        <w:rPr>
          <w:lang w:val="en-US"/>
        </w:rPr>
      </w:pPr>
    </w:p>
    <w:p w:rsidR="00E51EF1" w:rsidRDefault="00E51EF1" w:rsidP="00DF6B50">
      <w:r>
        <w:t>Вызвается функция построения интерполяционного полинома.</w:t>
      </w:r>
    </w:p>
    <w:p w:rsidR="00D346AF" w:rsidRPr="00D346AF" w:rsidRDefault="00E51EF1" w:rsidP="00E51EF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A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Plot_Lagrange(Nod</w:t>
      </w:r>
      <w:r w:rsid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esQuantity, IntegralList, pane);</w:t>
      </w:r>
    </w:p>
    <w:p w:rsidR="00E51EF1" w:rsidRPr="00E51EF1" w:rsidRDefault="00E51EF1" w:rsidP="00E51EF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E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//ExtraLagr</w:t>
      </w:r>
    </w:p>
    <w:p w:rsidR="00E51EF1" w:rsidRPr="00E51EF1" w:rsidRDefault="00E51EF1" w:rsidP="00DF6B50">
      <w:pPr>
        <w:rPr>
          <w:lang w:val="en-US"/>
        </w:rPr>
      </w:pPr>
    </w:p>
    <w:p w:rsidR="00DF6B50" w:rsidRPr="000C5854" w:rsidRDefault="00D346AF" w:rsidP="00DF6B50">
      <w:pPr>
        <w:rPr>
          <w:lang w:val="en-US"/>
        </w:rPr>
      </w:pPr>
      <w:r>
        <w:t>Её</w:t>
      </w:r>
      <w:r w:rsidRPr="000C5854">
        <w:rPr>
          <w:lang w:val="en-US"/>
        </w:rPr>
        <w:t xml:space="preserve"> </w:t>
      </w:r>
      <w:r>
        <w:t>реализация</w:t>
      </w:r>
      <w:r w:rsidRPr="000C5854">
        <w:rPr>
          <w:lang w:val="en-US"/>
        </w:rPr>
        <w:t xml:space="preserve">: 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Plot_Lagrange(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AmountOfNodes,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PointPairList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IntegralList,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GraphPane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pane)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лагранжа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PointPairList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LagrList =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PointPairList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LagrList.Clear();</w:t>
      </w:r>
    </w:p>
    <w:p w:rsidR="00D346AF" w:rsidRPr="00427911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PointPairList</w:t>
      </w: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PointPairList</w:t>
      </w: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которым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строится</w:t>
      </w:r>
      <w:r w:rsidRPr="004279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полоином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79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(IntegralList[IntegralList.Count() - 1].X - IntegralList[0].X) / 100;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IntegralList[0].X;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IntegralList[IntegralList.Count()-1].X;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IntegralList[0].X;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(AmountOfNodes == 2)</w:t>
      </w:r>
    </w:p>
    <w:p w:rsid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//Полином 3 степени тогда -&gt; 4 точки нужно</w:t>
      </w:r>
    </w:p>
    <w:p w:rsid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 = (last - first) / 3.0;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 i&lt;4;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n_list.Add(first+ st*i, Calculate(first + st*i));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//n_list.Add(last, Calculate(last));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n_list.Sort();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100;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LagrList.Add(x, NLagrange(n_list, 3, x));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+= step;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(AmountOfNodes == 3)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 = (last - first) / 5.0;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n_list.Add(first + st * i, Calculate(first + st * i));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n_list.Sort();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100;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LagrList.Add(x, NLagrange(n_list, 5, x));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+= step;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(AmountOfNodes == 4)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 = (last - first) / 7.0;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n_list.Add(first + st * i, Calculate(first + st * i));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n_list.Sort();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100; i++)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LagrList.Add(x, NLagrange(n_list, 7, x));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+= step;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  <w:r w:rsidRPr="00D346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LineItem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curve2 = pane.AddCurve(</w:t>
      </w:r>
      <w:r w:rsidRPr="00D34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Интерполирующий</w:t>
      </w:r>
      <w:r w:rsidRPr="00D34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полином</w:t>
      </w:r>
      <w:r w:rsidRPr="00D346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LagrList,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.Magenta,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.None);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curve2.Line.Width = 3;</w:t>
      </w:r>
    </w:p>
    <w:p w:rsidR="00D346AF" w:rsidRPr="00D346AF" w:rsidRDefault="00D346AF" w:rsidP="00D346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curve2.Line.Fill = </w:t>
      </w:r>
      <w:r w:rsidRPr="00D346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ZedGraph.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Fill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.Yellow,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.Tomato, </w:t>
      </w:r>
      <w:r w:rsidRPr="00D346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.Orange, 45.0f);</w:t>
      </w:r>
    </w:p>
    <w:p w:rsidR="00D346AF" w:rsidRDefault="00D346AF" w:rsidP="00D346A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46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46AF" w:rsidRDefault="00D346AF" w:rsidP="00D346AF">
      <w:r>
        <w:lastRenderedPageBreak/>
        <w:t>Итоговый результат:</w:t>
      </w:r>
    </w:p>
    <w:p w:rsidR="00D346AF" w:rsidRDefault="00D346AF" w:rsidP="00D346AF">
      <w:r>
        <w:rPr>
          <w:noProof/>
        </w:rPr>
        <w:drawing>
          <wp:inline distT="0" distB="0" distL="0" distR="0" wp14:anchorId="7799CB15" wp14:editId="08CB3B61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F" w:rsidRDefault="00D346AF" w:rsidP="00D346AF">
      <w:r>
        <w:t>Строить графики на С</w:t>
      </w:r>
      <w:r w:rsidRPr="00D346AF">
        <w:t>#</w:t>
      </w:r>
      <w:r>
        <w:t xml:space="preserve"> гораздо удобнее, чем использовать </w:t>
      </w:r>
      <w:r>
        <w:rPr>
          <w:lang w:val="en-US"/>
        </w:rPr>
        <w:t>Visual</w:t>
      </w:r>
      <w:r w:rsidRPr="00D346AF">
        <w:t xml:space="preserve"> </w:t>
      </w:r>
      <w:r>
        <w:rPr>
          <w:lang w:val="en-US"/>
        </w:rPr>
        <w:t>C</w:t>
      </w:r>
      <w:r w:rsidRPr="00D346AF">
        <w:t>++</w:t>
      </w:r>
      <w:r>
        <w:t xml:space="preserve"> Построим теперь график какой-то функции </w:t>
      </w:r>
      <w:r w:rsidR="004D372A">
        <w:t xml:space="preserve">в </w:t>
      </w:r>
      <w:r w:rsidR="004D372A">
        <w:rPr>
          <w:lang w:val="en-US"/>
        </w:rPr>
        <w:t>Winows</w:t>
      </w:r>
      <w:r w:rsidR="004D372A" w:rsidRPr="004D372A">
        <w:t xml:space="preserve"> </w:t>
      </w:r>
      <w:r w:rsidR="004D372A">
        <w:rPr>
          <w:lang w:val="en-US"/>
        </w:rPr>
        <w:t>Forms</w:t>
      </w:r>
      <w:r w:rsidR="004D372A">
        <w:t>, только на С++</w:t>
      </w:r>
      <w:r w:rsidR="000C5854">
        <w:t xml:space="preserve">. Использован объект </w:t>
      </w:r>
      <w:r w:rsidR="000C5854">
        <w:rPr>
          <w:lang w:val="en-US"/>
        </w:rPr>
        <w:t>Chart</w:t>
      </w:r>
      <w:r w:rsidR="000C5854" w:rsidRPr="000C5854">
        <w:t xml:space="preserve"> – </w:t>
      </w:r>
      <w:r w:rsidR="000C5854">
        <w:t xml:space="preserve">стандартный объект, представляющий собой координатную плоскость в стандартной коллекции </w:t>
      </w:r>
      <w:r w:rsidR="000C5854">
        <w:rPr>
          <w:lang w:val="en-US"/>
        </w:rPr>
        <w:t>Windows</w:t>
      </w:r>
      <w:r w:rsidR="000C5854" w:rsidRPr="000C5854">
        <w:t xml:space="preserve"> </w:t>
      </w:r>
      <w:r w:rsidR="000C5854">
        <w:rPr>
          <w:lang w:val="en-US"/>
        </w:rPr>
        <w:t>Forms</w:t>
      </w:r>
      <w:r w:rsidR="000C5854" w:rsidRPr="000C5854">
        <w:t>.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D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3D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graph-&gt;Series[0]-&gt;Points-&gt;Clear(); 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Почистить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график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Конвертация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double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d_border2, d_step, error;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d_border2 = System::</w:t>
      </w:r>
      <w:r w:rsidRPr="000C58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::ToDouble(</w:t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-&gt;border_2-&gt;Text);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d_step = System::</w:t>
      </w:r>
      <w:r w:rsidRPr="000C58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::ToDouble(</w:t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-&gt;step-&gt;Text);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(d_border2 &gt; 14.5)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"Слишком большое число введено. у -&gt;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(d_border2 == 0)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"Вам не нужно строить график функции на промежутке [0, 0]"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(d_border2 &lt; 0)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строим график при х &lt;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//MessageBox::Show(d_border2.ToString());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 если будет ошибка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вводе данных. Введите корректные данные."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конвертация в double была успешна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d_border2 / 1000;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(d_step&lt;error || d_step&gt;d_border2 / 2)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d_step = error;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//MessageBox::Show(this,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вводе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Полезно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(int).ToString();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//double interval = d_border2 / 10.0;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graph-&gt;ChartAreas[0]-&gt;AxisX-&gt;Minimum = 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graph-&gt;ChartAreas[0]-&gt;AxisX-&gt;Maximum = d_border2+0.05*d_border2;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//graph-&gt;ChartAreas[0]-&gt;AxisX-&gt;IntervalAutoMode = System::Windows::Forms::DataVisualization::Charting::IntervalAutoMode::FixedCount;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//System::Windows::Forms::DataVisualization::Charting::Title;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//MessageBox::Show((graph-&gt;ChartAreas[0]-&gt;AxisX-&gt;Interval).ToString());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graph-&gt;ChartAreas[0]-&gt;AxisX-&gt;Crossing = 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graph-&gt;ChartAreas[0]-&gt;AxisY-&gt;Crossing = 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graph-&gt;ChartAreas[0]-&gt;AxisX-&gt;Interval = d_border2/10;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//graph-&gt;ChartAreas[0]-&gt;AxisX-&gt;Title =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-&gt;";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//graph-&gt;ChartAreas[0]-&gt;AxisX-&gt;LabelStyle-&gt;Format = "yyyy-MM-dd";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step-&gt;Text = d_step.ToString();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C58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log.open(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"log.txt"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58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d_border2 ; i += d_step)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\t"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evaluate(i);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graph-&gt;Series[0]-&gt;Points-&gt;AddXY(i, y);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counter++ 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8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OK"</w:t>
      </w:r>
      <w:r w:rsidRPr="000C58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/*double interval = graph-&gt;ChartAreas[0]-&gt;AxisX-&gt;Interval;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MessageBox::Show(interval.ToString());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//MessageBox::Show("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Финал</w:t>
      </w:r>
      <w:r w:rsidRPr="000C58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");*/</w:t>
      </w:r>
    </w:p>
    <w:p w:rsidR="000C5854" w:rsidRPr="000C5854" w:rsidRDefault="000C5854" w:rsidP="000C585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5854" w:rsidRDefault="000C5854" w:rsidP="000C585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8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graph-&gt;Series[0]-&gt;Points-&gt;AddXY(d_border2, evaluate(d_border2));</w:t>
      </w:r>
    </w:p>
    <w:p w:rsidR="000C5854" w:rsidRDefault="000C5854" w:rsidP="000C58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Данная функция строит график функции 0.5 * exp(-2 * 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) * 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 xml:space="preserve"> + exp(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)*(2*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 xml:space="preserve"> - 3)*sin(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) - exp(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)*(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 xml:space="preserve"> - 2)*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*cos(</w:t>
      </w:r>
      <w:r>
        <w:rPr>
          <w:rFonts w:eastAsiaTheme="minorHAnsi"/>
          <w:color w:val="808080"/>
          <w:lang w:eastAsia="en-US"/>
        </w:rPr>
        <w:t>x</w:t>
      </w:r>
      <w:r>
        <w:rPr>
          <w:rFonts w:eastAsiaTheme="minorHAnsi"/>
          <w:lang w:eastAsia="en-US"/>
        </w:rPr>
        <w:t>)) на промежутке</w:t>
      </w:r>
      <w:r w:rsidRPr="000C5854">
        <w:rPr>
          <w:rFonts w:eastAsiaTheme="minorHAnsi"/>
          <w:lang w:eastAsia="en-US"/>
        </w:rPr>
        <w:t xml:space="preserve"> [0;</w:t>
      </w:r>
      <w:r>
        <w:rPr>
          <w:rFonts w:eastAsiaTheme="minorHAnsi"/>
          <w:lang w:val="en-US" w:eastAsia="en-US"/>
        </w:rPr>
        <w:t>x</w:t>
      </w:r>
      <w:r w:rsidRPr="000C5854">
        <w:rPr>
          <w:rFonts w:eastAsiaTheme="minorHAnsi"/>
          <w:lang w:eastAsia="en-US"/>
        </w:rPr>
        <w:t xml:space="preserve">] </w:t>
      </w:r>
      <w:r>
        <w:rPr>
          <w:rFonts w:eastAsiaTheme="minorHAnsi"/>
          <w:lang w:eastAsia="en-US"/>
        </w:rPr>
        <w:t xml:space="preserve">где х выбирается пользователем. Шаг </w:t>
      </w:r>
      <w:r w:rsidR="00332BC0">
        <w:rPr>
          <w:rFonts w:eastAsiaTheme="minorHAnsi"/>
          <w:lang w:eastAsia="en-US"/>
        </w:rPr>
        <w:t>построения</w:t>
      </w:r>
      <w:r>
        <w:rPr>
          <w:rFonts w:eastAsiaTheme="minorHAnsi"/>
          <w:lang w:eastAsia="en-US"/>
        </w:rPr>
        <w:t xml:space="preserve"> функции также выбирается пользователем.</w:t>
      </w:r>
    </w:p>
    <w:p w:rsidR="00332BC0" w:rsidRDefault="00332BC0" w:rsidP="00332BC0">
      <w:pPr>
        <w:keepNext/>
      </w:pPr>
      <w:r>
        <w:rPr>
          <w:noProof/>
        </w:rPr>
        <w:lastRenderedPageBreak/>
        <w:drawing>
          <wp:inline distT="0" distB="0" distL="0" distR="0" wp14:anchorId="4D2E1950" wp14:editId="7C8DF14B">
            <wp:extent cx="5940425" cy="2781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0" w:rsidRDefault="00332BC0" w:rsidP="00332BC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Результат вызова функции построения графика</w:t>
      </w:r>
    </w:p>
    <w:p w:rsidR="00332BC0" w:rsidRDefault="00332BC0" w:rsidP="00332BC0"/>
    <w:p w:rsidR="00332BC0" w:rsidRDefault="00332BC0" w:rsidP="00332BC0">
      <w:pPr>
        <w:pStyle w:val="1"/>
      </w:pPr>
      <w:r>
        <w:t>Вывод:</w:t>
      </w:r>
    </w:p>
    <w:p w:rsidR="00332BC0" w:rsidRPr="00F23D61" w:rsidRDefault="00332BC0" w:rsidP="00332BC0">
      <w:r>
        <w:t xml:space="preserve">В данной работе были освоены навыки работы со сторонними библиотеками для построения графиков на платформе </w:t>
      </w:r>
      <w:r w:rsidRPr="00332BC0">
        <w:t>.</w:t>
      </w:r>
      <w:r>
        <w:rPr>
          <w:lang w:val="en-US"/>
        </w:rPr>
        <w:t>NET</w:t>
      </w:r>
      <w:r w:rsidRPr="00332BC0">
        <w:t xml:space="preserve"> </w:t>
      </w:r>
      <w:r>
        <w:rPr>
          <w:lang w:val="en-US"/>
        </w:rPr>
        <w:t>Framework</w:t>
      </w:r>
      <w:r w:rsidRPr="00332BC0">
        <w:t xml:space="preserve"> </w:t>
      </w:r>
      <w:r>
        <w:t>на языках С</w:t>
      </w:r>
      <w:r w:rsidRPr="00332BC0">
        <w:t xml:space="preserve"># </w:t>
      </w:r>
      <w:r>
        <w:t xml:space="preserve">и С++, а также разобраны стандартные средства построения графиков в </w:t>
      </w:r>
      <w:r>
        <w:rPr>
          <w:lang w:val="en-US"/>
        </w:rPr>
        <w:t>windows</w:t>
      </w:r>
      <w:r w:rsidRPr="00332BC0">
        <w:t xml:space="preserve"> </w:t>
      </w:r>
      <w:r>
        <w:rPr>
          <w:lang w:val="en-US"/>
        </w:rPr>
        <w:t>forms</w:t>
      </w:r>
      <w:r w:rsidRPr="00332BC0">
        <w:t>.</w:t>
      </w:r>
      <w:r w:rsidR="00F23D61" w:rsidRPr="00F23D61">
        <w:t xml:space="preserve"> </w:t>
      </w:r>
    </w:p>
    <w:sectPr w:rsidR="00332BC0" w:rsidRPr="00F2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B53" w:rsidRDefault="00377B53" w:rsidP="001A516F">
      <w:pPr>
        <w:spacing w:after="0" w:line="240" w:lineRule="auto"/>
      </w:pPr>
      <w:r>
        <w:separator/>
      </w:r>
    </w:p>
  </w:endnote>
  <w:endnote w:type="continuationSeparator" w:id="0">
    <w:p w:rsidR="00377B53" w:rsidRDefault="00377B53" w:rsidP="001A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B53" w:rsidRDefault="00377B53" w:rsidP="001A516F">
      <w:pPr>
        <w:spacing w:after="0" w:line="240" w:lineRule="auto"/>
      </w:pPr>
      <w:r>
        <w:separator/>
      </w:r>
    </w:p>
  </w:footnote>
  <w:footnote w:type="continuationSeparator" w:id="0">
    <w:p w:rsidR="00377B53" w:rsidRDefault="00377B53" w:rsidP="001A5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D"/>
    <w:rsid w:val="00007666"/>
    <w:rsid w:val="00021DD9"/>
    <w:rsid w:val="000434D2"/>
    <w:rsid w:val="000625F5"/>
    <w:rsid w:val="000C5854"/>
    <w:rsid w:val="001032DF"/>
    <w:rsid w:val="00113101"/>
    <w:rsid w:val="00132C93"/>
    <w:rsid w:val="00176503"/>
    <w:rsid w:val="00181BF6"/>
    <w:rsid w:val="00182121"/>
    <w:rsid w:val="00182BBC"/>
    <w:rsid w:val="00194A52"/>
    <w:rsid w:val="001A516F"/>
    <w:rsid w:val="001A7199"/>
    <w:rsid w:val="001C4A0C"/>
    <w:rsid w:val="001D0814"/>
    <w:rsid w:val="001E133B"/>
    <w:rsid w:val="001F3C47"/>
    <w:rsid w:val="00224668"/>
    <w:rsid w:val="002466CE"/>
    <w:rsid w:val="002C2D36"/>
    <w:rsid w:val="002C4329"/>
    <w:rsid w:val="00301C90"/>
    <w:rsid w:val="00313D3B"/>
    <w:rsid w:val="00332BC0"/>
    <w:rsid w:val="00335C19"/>
    <w:rsid w:val="003752B1"/>
    <w:rsid w:val="00377B53"/>
    <w:rsid w:val="003B75C4"/>
    <w:rsid w:val="003C6EFD"/>
    <w:rsid w:val="00427911"/>
    <w:rsid w:val="00454A28"/>
    <w:rsid w:val="004C46FC"/>
    <w:rsid w:val="004D372A"/>
    <w:rsid w:val="004E7B47"/>
    <w:rsid w:val="004F42E2"/>
    <w:rsid w:val="00521145"/>
    <w:rsid w:val="005343B4"/>
    <w:rsid w:val="00541503"/>
    <w:rsid w:val="00556A4C"/>
    <w:rsid w:val="005C1531"/>
    <w:rsid w:val="005C6B0A"/>
    <w:rsid w:val="005E541F"/>
    <w:rsid w:val="005F72BD"/>
    <w:rsid w:val="00611DE4"/>
    <w:rsid w:val="0063028C"/>
    <w:rsid w:val="006635CE"/>
    <w:rsid w:val="006D1EC6"/>
    <w:rsid w:val="00706463"/>
    <w:rsid w:val="00727C89"/>
    <w:rsid w:val="00741FED"/>
    <w:rsid w:val="00750708"/>
    <w:rsid w:val="00752500"/>
    <w:rsid w:val="0075773C"/>
    <w:rsid w:val="007644C7"/>
    <w:rsid w:val="00776843"/>
    <w:rsid w:val="00781117"/>
    <w:rsid w:val="007B781D"/>
    <w:rsid w:val="008003D0"/>
    <w:rsid w:val="00802703"/>
    <w:rsid w:val="00826A7A"/>
    <w:rsid w:val="00856D9B"/>
    <w:rsid w:val="00871D5F"/>
    <w:rsid w:val="00877D5D"/>
    <w:rsid w:val="008B14E1"/>
    <w:rsid w:val="009068C0"/>
    <w:rsid w:val="0091104E"/>
    <w:rsid w:val="00926F8F"/>
    <w:rsid w:val="009414AC"/>
    <w:rsid w:val="009461D8"/>
    <w:rsid w:val="00974622"/>
    <w:rsid w:val="009810DB"/>
    <w:rsid w:val="00A02B24"/>
    <w:rsid w:val="00A36507"/>
    <w:rsid w:val="00A44005"/>
    <w:rsid w:val="00A704EC"/>
    <w:rsid w:val="00AD39C9"/>
    <w:rsid w:val="00AE005D"/>
    <w:rsid w:val="00AF425D"/>
    <w:rsid w:val="00BA3485"/>
    <w:rsid w:val="00BA77B9"/>
    <w:rsid w:val="00BB5DEC"/>
    <w:rsid w:val="00BB6111"/>
    <w:rsid w:val="00CD6F68"/>
    <w:rsid w:val="00D04ED6"/>
    <w:rsid w:val="00D06618"/>
    <w:rsid w:val="00D06DF1"/>
    <w:rsid w:val="00D346AF"/>
    <w:rsid w:val="00D36A99"/>
    <w:rsid w:val="00D509D9"/>
    <w:rsid w:val="00D938FF"/>
    <w:rsid w:val="00DA342E"/>
    <w:rsid w:val="00DB0543"/>
    <w:rsid w:val="00DD4F10"/>
    <w:rsid w:val="00DF6B50"/>
    <w:rsid w:val="00E442A1"/>
    <w:rsid w:val="00E51EF1"/>
    <w:rsid w:val="00E645F1"/>
    <w:rsid w:val="00E92FA3"/>
    <w:rsid w:val="00EA3621"/>
    <w:rsid w:val="00ED7DF4"/>
    <w:rsid w:val="00F23D61"/>
    <w:rsid w:val="00F52276"/>
    <w:rsid w:val="00F650F9"/>
    <w:rsid w:val="00F71DF1"/>
    <w:rsid w:val="00FB373F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8E1D"/>
  <w15:chartTrackingRefBased/>
  <w15:docId w15:val="{E8B57057-6339-4DD4-B9C8-DF66132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D5D"/>
    <w:pPr>
      <w:ind w:firstLine="0"/>
      <w:jc w:val="both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7C89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C89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89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7C89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27C89"/>
    <w:rPr>
      <w:rFonts w:eastAsiaTheme="majorEastAsia" w:cstheme="majorBidi"/>
      <w:spacing w:val="-10"/>
      <w:kern w:val="28"/>
      <w:sz w:val="36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1A5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516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A5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516F"/>
    <w:rPr>
      <w:rFonts w:eastAsiaTheme="minorEastAsia"/>
      <w:lang w:eastAsia="ru-RU"/>
    </w:rPr>
  </w:style>
  <w:style w:type="paragraph" w:styleId="a9">
    <w:name w:val="No Spacing"/>
    <w:uiPriority w:val="1"/>
    <w:qFormat/>
    <w:rsid w:val="001A516F"/>
    <w:pPr>
      <w:spacing w:after="0" w:line="240" w:lineRule="auto"/>
      <w:ind w:firstLine="0"/>
      <w:jc w:val="both"/>
    </w:pPr>
    <w:rPr>
      <w:rFonts w:eastAsiaTheme="minorEastAsia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5343B4"/>
    <w:pPr>
      <w:numPr>
        <w:ilvl w:val="1"/>
      </w:numPr>
      <w:spacing w:after="160"/>
      <w:jc w:val="left"/>
    </w:pPr>
    <w:rPr>
      <w:color w:val="000000" w:themeColor="text1"/>
      <w:spacing w:val="15"/>
      <w:sz w:val="36"/>
    </w:rPr>
  </w:style>
  <w:style w:type="character" w:customStyle="1" w:styleId="ab">
    <w:name w:val="Подзаголовок Знак"/>
    <w:basedOn w:val="a0"/>
    <w:link w:val="aa"/>
    <w:uiPriority w:val="11"/>
    <w:rsid w:val="005343B4"/>
    <w:rPr>
      <w:rFonts w:eastAsiaTheme="minorEastAsia"/>
      <w:color w:val="000000" w:themeColor="text1"/>
      <w:spacing w:val="15"/>
      <w:sz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7C89"/>
    <w:rPr>
      <w:rFonts w:eastAsiaTheme="majorEastAsia" w:cstheme="majorBidi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C89"/>
    <w:rPr>
      <w:rFonts w:eastAsiaTheme="majorEastAsia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7C89"/>
    <w:rPr>
      <w:rFonts w:eastAsiaTheme="majorEastAsia" w:cstheme="majorBidi"/>
      <w:sz w:val="32"/>
      <w:szCs w:val="24"/>
      <w:lang w:eastAsia="ru-RU"/>
    </w:rPr>
  </w:style>
  <w:style w:type="paragraph" w:styleId="ac">
    <w:name w:val="Normal (Web)"/>
    <w:basedOn w:val="a"/>
    <w:uiPriority w:val="99"/>
    <w:unhideWhenUsed/>
    <w:rsid w:val="00877D5D"/>
    <w:pPr>
      <w:spacing w:before="100" w:beforeAutospacing="1" w:after="119" w:line="259" w:lineRule="auto"/>
    </w:pPr>
    <w:rPr>
      <w:rFonts w:eastAsia="Times New Roman" w:cs="Times New Roman"/>
      <w:sz w:val="24"/>
      <w:szCs w:val="24"/>
    </w:rPr>
  </w:style>
  <w:style w:type="character" w:styleId="ad">
    <w:name w:val="Intense Emphasis"/>
    <w:basedOn w:val="a0"/>
    <w:uiPriority w:val="21"/>
    <w:qFormat/>
    <w:rsid w:val="00E51EF1"/>
    <w:rPr>
      <w:i/>
      <w:iCs/>
      <w:color w:val="5B9BD5" w:themeColor="accent1"/>
    </w:rPr>
  </w:style>
  <w:style w:type="paragraph" w:styleId="ae">
    <w:name w:val="caption"/>
    <w:basedOn w:val="a"/>
    <w:next w:val="a"/>
    <w:uiPriority w:val="35"/>
    <w:unhideWhenUsed/>
    <w:qFormat/>
    <w:rsid w:val="00332BC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ody Text"/>
    <w:basedOn w:val="a"/>
    <w:link w:val="af0"/>
    <w:uiPriority w:val="99"/>
    <w:semiHidden/>
    <w:unhideWhenUsed/>
    <w:rsid w:val="0042791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42791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\Documents\&#1053;&#1072;&#1089;&#1090;&#1088;&#1072;&#1080;&#1074;&#1072;&#1077;&#1084;&#1099;&#1077;%20&#1096;&#1072;&#1073;&#1083;&#1086;&#1085;&#1099;%20Office\New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NewReport.dotx</Template>
  <TotalTime>163</TotalTime>
  <Pages>1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2019-03-11T10:06:00Z</dcterms:created>
  <dcterms:modified xsi:type="dcterms:W3CDTF">2019-05-30T21:57:00Z</dcterms:modified>
</cp:coreProperties>
</file>